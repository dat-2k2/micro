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B2A" w:rsidRPr="00A84B2A" w:rsidRDefault="00A84B2A" w:rsidP="00A84B2A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Добавить</w:t>
      </w:r>
      <w:bookmarkStart w:id="0" w:name="_GoBack"/>
      <w:bookmarkEnd w:id="0"/>
      <w:r w:rsidRPr="00A84B2A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INI файл, в котором прописал разрешение на чтение-запись для нужного диапазона адресов.</w:t>
      </w:r>
    </w:p>
    <w:p w:rsidR="00A84B2A" w:rsidRPr="00A84B2A" w:rsidRDefault="00A84B2A" w:rsidP="00A84B2A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A84B2A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Файл добавляется во вкладке </w:t>
      </w:r>
      <w:proofErr w:type="spellStart"/>
      <w:r w:rsidRPr="00A84B2A">
        <w:rPr>
          <w:rFonts w:ascii="Times New Roman" w:eastAsia="Times New Roman" w:hAnsi="Times New Roman" w:cs="Times New Roman"/>
          <w:sz w:val="23"/>
          <w:szCs w:val="23"/>
          <w:lang w:eastAsia="ru-RU"/>
        </w:rPr>
        <w:t>Debug</w:t>
      </w:r>
      <w:proofErr w:type="spellEnd"/>
      <w:r w:rsidRPr="00A84B2A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в настройках (</w:t>
      </w:r>
      <w:proofErr w:type="gramStart"/>
      <w:r w:rsidRPr="00A84B2A">
        <w:rPr>
          <w:rFonts w:ascii="Times New Roman" w:eastAsia="Times New Roman" w:hAnsi="Times New Roman" w:cs="Times New Roman"/>
          <w:sz w:val="23"/>
          <w:szCs w:val="23"/>
          <w:lang w:eastAsia="ru-RU"/>
        </w:rPr>
        <w:t>там</w:t>
      </w:r>
      <w:proofErr w:type="gramEnd"/>
      <w:r w:rsidRPr="00A84B2A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где указываем, что хотим использовать симулятор, а не плату).</w:t>
      </w:r>
    </w:p>
    <w:p w:rsidR="00A84B2A" w:rsidRPr="00A84B2A" w:rsidRDefault="00A84B2A" w:rsidP="00A84B2A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A84B2A">
        <w:rPr>
          <w:rFonts w:ascii="Times New Roman" w:eastAsia="Times New Roman" w:hAnsi="Times New Roman" w:cs="Times New Roman"/>
          <w:sz w:val="23"/>
          <w:szCs w:val="23"/>
          <w:lang w:eastAsia="ru-RU"/>
        </w:rPr>
        <w:t> </w:t>
      </w:r>
    </w:p>
    <w:p w:rsidR="00A84B2A" w:rsidRPr="00A84B2A" w:rsidRDefault="00A84B2A" w:rsidP="00A84B2A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proofErr w:type="gramStart"/>
      <w:r w:rsidRPr="00A84B2A">
        <w:rPr>
          <w:rFonts w:ascii="Times New Roman" w:eastAsia="Times New Roman" w:hAnsi="Times New Roman" w:cs="Times New Roman"/>
          <w:sz w:val="23"/>
          <w:szCs w:val="23"/>
          <w:lang w:eastAsia="ru-RU"/>
        </w:rPr>
        <w:t>Мой</w:t>
      </w:r>
      <w:proofErr w:type="gramEnd"/>
      <w:r w:rsidRPr="00A84B2A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файлик содержит следующее:</w:t>
      </w:r>
    </w:p>
    <w:p w:rsidR="00A84B2A" w:rsidRPr="00A84B2A" w:rsidRDefault="00A84B2A" w:rsidP="00A84B2A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A84B2A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MAP 0x40000000, 0x40023830 </w:t>
      </w:r>
      <w:proofErr w:type="spellStart"/>
      <w:r w:rsidRPr="00A84B2A">
        <w:rPr>
          <w:rFonts w:ascii="Times New Roman" w:eastAsia="Times New Roman" w:hAnsi="Times New Roman" w:cs="Times New Roman"/>
          <w:sz w:val="23"/>
          <w:szCs w:val="23"/>
          <w:lang w:eastAsia="ru-RU"/>
        </w:rPr>
        <w:t>Read</w:t>
      </w:r>
      <w:proofErr w:type="spellEnd"/>
      <w:r w:rsidRPr="00A84B2A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A84B2A">
        <w:rPr>
          <w:rFonts w:ascii="Times New Roman" w:eastAsia="Times New Roman" w:hAnsi="Times New Roman" w:cs="Times New Roman"/>
          <w:sz w:val="23"/>
          <w:szCs w:val="23"/>
          <w:lang w:eastAsia="ru-RU"/>
        </w:rPr>
        <w:t>Write</w:t>
      </w:r>
      <w:proofErr w:type="spellEnd"/>
    </w:p>
    <w:p w:rsidR="00A84B2A" w:rsidRPr="00A84B2A" w:rsidRDefault="00A84B2A" w:rsidP="00A84B2A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A84B2A">
        <w:rPr>
          <w:rFonts w:ascii="Times New Roman" w:eastAsia="Times New Roman" w:hAnsi="Times New Roman" w:cs="Times New Roman"/>
          <w:sz w:val="23"/>
          <w:szCs w:val="23"/>
          <w:lang w:eastAsia="ru-RU"/>
        </w:rPr>
        <w:t> </w:t>
      </w:r>
    </w:p>
    <w:p w:rsidR="009F7AD1" w:rsidRDefault="009F7AD1"/>
    <w:sectPr w:rsidR="009F7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B2A"/>
    <w:rsid w:val="009F7AD1"/>
    <w:rsid w:val="00A8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4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93266793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1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4821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84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5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45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864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51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02344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247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056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895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368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247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0650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7724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165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19201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00013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48685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143668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24715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363391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440921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11819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98F41DAC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verbovan</dc:creator>
  <cp:lastModifiedBy>verbovan</cp:lastModifiedBy>
  <cp:revision>1</cp:revision>
  <dcterms:created xsi:type="dcterms:W3CDTF">2017-02-28T07:59:00Z</dcterms:created>
  <dcterms:modified xsi:type="dcterms:W3CDTF">2017-02-28T08:00:00Z</dcterms:modified>
</cp:coreProperties>
</file>